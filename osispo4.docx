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19F3" w14:textId="77777777" w:rsidR="00B9427A" w:rsidRDefault="00B9427A" w:rsidP="00B9427A">
      <w:pPr>
        <w:pStyle w:val="a5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образовательное учреждение</w:t>
      </w:r>
      <w:r>
        <w:br/>
        <w:t>высшего образования</w:t>
      </w:r>
      <w:r>
        <w:br/>
        <w:t>«ЮЖНЫЙ ФЕДЕРАЛЬНЫЙ УНИВЕРСИТЕТ»</w:t>
      </w:r>
      <w:r>
        <w:br/>
        <w:t>(ФГАОУ ВО «ЮФУ»)</w:t>
      </w:r>
    </w:p>
    <w:p w14:paraId="7195439C" w14:textId="6DEBF22A" w:rsidR="00B9427A" w:rsidRDefault="00B9427A" w:rsidP="003752F1">
      <w:pPr>
        <w:pStyle w:val="a5"/>
        <w:spacing w:after="120"/>
      </w:pPr>
      <w:r w:rsidRPr="00B9427A">
        <w:t>Институт компьютерных технологий и информационной безопасности</w:t>
      </w:r>
    </w:p>
    <w:p w14:paraId="0FB624C1" w14:textId="5748BE66" w:rsidR="003752F1" w:rsidRDefault="003752F1" w:rsidP="003752F1">
      <w:pPr>
        <w:pStyle w:val="a5"/>
        <w:spacing w:after="2640"/>
      </w:pPr>
      <w:r>
        <w:rPr>
          <w:rStyle w:val="normaltextrun"/>
          <w:color w:val="000000"/>
          <w:szCs w:val="28"/>
          <w:shd w:val="clear" w:color="auto" w:fill="FFFFFF"/>
        </w:rPr>
        <w:t>Кафедра математического обеспечения и применения ЭВМ</w:t>
      </w:r>
      <w:r>
        <w:rPr>
          <w:rStyle w:val="eop"/>
          <w:color w:val="000000"/>
          <w:szCs w:val="28"/>
          <w:shd w:val="clear" w:color="auto" w:fill="FFFFFF"/>
        </w:rPr>
        <w:t> </w:t>
      </w:r>
    </w:p>
    <w:p w14:paraId="3953F4E2" w14:textId="4E048313" w:rsidR="00B9427A" w:rsidRDefault="007F2A0C" w:rsidP="003752F1">
      <w:pPr>
        <w:pStyle w:val="a5"/>
        <w:spacing w:after="360"/>
      </w:pPr>
      <w:r>
        <w:t>ОТЧЁТ</w:t>
      </w:r>
      <w:r w:rsidR="006E6122">
        <w:br/>
      </w:r>
      <w:r w:rsidR="0071373A">
        <w:t>ЛАБОРАТОРНАЯ РАБОТА №</w:t>
      </w:r>
      <w:r w:rsidR="00EB70D4">
        <w:t>4</w:t>
      </w:r>
      <w:r w:rsidR="00B9427A">
        <w:br/>
      </w:r>
      <w:r w:rsidR="00B9427A" w:rsidRPr="00B9427A">
        <w:t>по дисциплине «</w:t>
      </w:r>
      <w:r w:rsidR="0071373A" w:rsidRPr="0071373A">
        <w:t>Операционные системы и системное программное обеспечение</w:t>
      </w:r>
      <w:r w:rsidR="00B9427A" w:rsidRPr="00B9427A">
        <w:t>»</w:t>
      </w:r>
    </w:p>
    <w:p w14:paraId="4FBA8083" w14:textId="142884F8" w:rsidR="003752F1" w:rsidRDefault="003752F1" w:rsidP="003752F1">
      <w:pPr>
        <w:pStyle w:val="a5"/>
        <w:spacing w:after="0"/>
      </w:pPr>
      <w:r>
        <w:t xml:space="preserve">на тему: </w:t>
      </w:r>
    </w:p>
    <w:p w14:paraId="39411103" w14:textId="3A13FF44" w:rsidR="003752F1" w:rsidRPr="0015540D" w:rsidRDefault="00EB70D4" w:rsidP="003752F1">
      <w:pPr>
        <w:pStyle w:val="a5"/>
        <w:spacing w:after="1320"/>
      </w:pPr>
      <w:r>
        <w:rPr>
          <w:color w:val="000000"/>
          <w:sz w:val="27"/>
          <w:szCs w:val="27"/>
        </w:rPr>
        <w:t>«Управление процессами в ОС Windows»</w:t>
      </w:r>
      <w:r w:rsidR="003752F1">
        <w:br/>
        <w:t xml:space="preserve">Вариант </w:t>
      </w:r>
      <w:r w:rsidR="00555D61">
        <w:t>6</w:t>
      </w:r>
    </w:p>
    <w:p w14:paraId="38FD4846" w14:textId="4651E7BF" w:rsidR="0071373A" w:rsidRDefault="00B9427A" w:rsidP="00FA72A8">
      <w:pPr>
        <w:pStyle w:val="a5"/>
        <w:tabs>
          <w:tab w:val="clear" w:pos="7655"/>
          <w:tab w:val="left" w:pos="7230"/>
        </w:tabs>
        <w:spacing w:after="600"/>
        <w:jc w:val="left"/>
      </w:pPr>
      <w:r>
        <w:t>Выполнил</w:t>
      </w:r>
      <w:r w:rsidR="006E6122">
        <w:t>и</w:t>
      </w:r>
      <w:r>
        <w:br/>
        <w:t>студент</w:t>
      </w:r>
      <w:r w:rsidR="006E6122">
        <w:t>ы</w:t>
      </w:r>
      <w:r>
        <w:t xml:space="preserve"> группы КТбо</w:t>
      </w:r>
      <w:r w:rsidR="0071373A">
        <w:t>2</w:t>
      </w:r>
      <w:r>
        <w:t>-</w:t>
      </w:r>
      <w:r w:rsidR="00EB70D4">
        <w:t>6</w:t>
      </w:r>
      <w:r w:rsidR="00317F89">
        <w:tab/>
      </w:r>
      <w:r w:rsidR="00317F89" w:rsidRPr="00317F89">
        <w:t>_______________</w:t>
      </w:r>
      <w:r w:rsidR="00317F89">
        <w:tab/>
      </w:r>
      <w:r w:rsidR="000E2C78">
        <w:t>Ю</w:t>
      </w:r>
      <w:r w:rsidR="00FA72A8">
        <w:t xml:space="preserve">. </w:t>
      </w:r>
      <w:r w:rsidR="000E2C78">
        <w:t>А</w:t>
      </w:r>
      <w:r w:rsidR="00FA72A8">
        <w:t xml:space="preserve">. </w:t>
      </w:r>
      <w:r w:rsidR="000E2C78">
        <w:t>Беликова</w:t>
      </w:r>
      <w:r w:rsidR="0071373A">
        <w:tab/>
      </w:r>
      <w:r w:rsidR="0071373A" w:rsidRPr="00317F89">
        <w:t>_______________</w:t>
      </w:r>
      <w:r w:rsidR="0071373A">
        <w:tab/>
      </w:r>
      <w:r w:rsidR="000E2C78">
        <w:t>М</w:t>
      </w:r>
      <w:r w:rsidR="00FA72A8">
        <w:t xml:space="preserve">. </w:t>
      </w:r>
      <w:r w:rsidR="000E2C78">
        <w:t>И</w:t>
      </w:r>
      <w:r w:rsidR="00FA72A8">
        <w:t xml:space="preserve">. </w:t>
      </w:r>
      <w:r w:rsidR="000E2C78">
        <w:t>Домбрина</w:t>
      </w:r>
    </w:p>
    <w:p w14:paraId="799735F1" w14:textId="77777777" w:rsidR="0071373A" w:rsidRDefault="0071373A" w:rsidP="00317F89">
      <w:pPr>
        <w:pStyle w:val="a5"/>
        <w:tabs>
          <w:tab w:val="clear" w:pos="7655"/>
          <w:tab w:val="left" w:pos="7513"/>
        </w:tabs>
        <w:spacing w:after="600"/>
        <w:jc w:val="left"/>
      </w:pPr>
    </w:p>
    <w:p w14:paraId="67A47A08" w14:textId="4F3466D9" w:rsidR="0071373A" w:rsidRDefault="00317F89" w:rsidP="00FA72A8">
      <w:pPr>
        <w:pStyle w:val="a5"/>
        <w:tabs>
          <w:tab w:val="clear" w:pos="7655"/>
          <w:tab w:val="left" w:pos="7230"/>
        </w:tabs>
        <w:ind w:right="-185"/>
        <w:jc w:val="left"/>
      </w:pPr>
      <w:r>
        <w:t>Принял</w:t>
      </w:r>
      <w:r w:rsidR="0071373A">
        <w:br/>
        <w:t xml:space="preserve">ассистент </w:t>
      </w:r>
      <w:r w:rsidR="007A42BD">
        <w:t>кафедры МОП ЭВМ</w:t>
      </w:r>
      <w:r>
        <w:tab/>
      </w:r>
      <w:r w:rsidRPr="00317F89">
        <w:t>_______________</w:t>
      </w:r>
      <w:r>
        <w:tab/>
      </w:r>
      <w:r w:rsidR="000E2C78">
        <w:t>Н</w:t>
      </w:r>
      <w:r w:rsidRPr="00317F89">
        <w:t>.</w:t>
      </w:r>
      <w:r w:rsidR="0071373A">
        <w:t xml:space="preserve"> </w:t>
      </w:r>
      <w:r w:rsidR="000E2C78">
        <w:t>А</w:t>
      </w:r>
      <w:r w:rsidRPr="00317F89">
        <w:t>.</w:t>
      </w:r>
      <w:r w:rsidR="0071373A">
        <w:t xml:space="preserve"> </w:t>
      </w:r>
      <w:r w:rsidR="000E2C78">
        <w:t>Гуляев</w:t>
      </w:r>
    </w:p>
    <w:p w14:paraId="575C6B77" w14:textId="28DCB95D" w:rsidR="0071373A" w:rsidRPr="003752F1" w:rsidRDefault="006E6122" w:rsidP="003752F1">
      <w:pPr>
        <w:pStyle w:val="ab"/>
        <w:ind w:firstLine="0"/>
        <w:jc w:val="center"/>
        <w:rPr>
          <w:sz w:val="32"/>
          <w:szCs w:val="32"/>
        </w:rPr>
      </w:pPr>
      <w:r w:rsidRPr="003752F1">
        <w:rPr>
          <w:sz w:val="32"/>
          <w:szCs w:val="32"/>
        </w:rPr>
        <w:lastRenderedPageBreak/>
        <w:t>1 Цель работы</w:t>
      </w:r>
    </w:p>
    <w:p w14:paraId="7C36C96D" w14:textId="2AB68294" w:rsidR="003B5EC5" w:rsidRPr="006A4136" w:rsidRDefault="003358B2" w:rsidP="00BB6AE5">
      <w:pPr>
        <w:pStyle w:val="a4"/>
        <w:rPr>
          <w:rStyle w:val="eop"/>
        </w:rPr>
      </w:pPr>
      <w:r>
        <w:rPr>
          <w:color w:val="000000"/>
          <w:sz w:val="27"/>
          <w:szCs w:val="27"/>
        </w:rPr>
        <w:t>Целью данной работы является изучение средств управления процессами в ОС Windows, практическое овладение способами управления и синхронизации процессов и нитей.</w:t>
      </w:r>
    </w:p>
    <w:p w14:paraId="73F55769" w14:textId="2C007588" w:rsidR="003B5EC5" w:rsidRPr="003752F1" w:rsidRDefault="003B5EC5" w:rsidP="00B6266C">
      <w:pPr>
        <w:pStyle w:val="ac"/>
        <w:ind w:firstLine="0"/>
        <w:jc w:val="center"/>
        <w:rPr>
          <w:sz w:val="32"/>
          <w:szCs w:val="32"/>
        </w:rPr>
      </w:pPr>
      <w:r w:rsidRPr="003752F1">
        <w:rPr>
          <w:rStyle w:val="eop"/>
          <w:color w:val="000000"/>
          <w:sz w:val="32"/>
          <w:szCs w:val="32"/>
          <w:shd w:val="clear" w:color="auto" w:fill="FFFFFF"/>
        </w:rPr>
        <w:t xml:space="preserve">2 </w:t>
      </w:r>
      <w:r w:rsidR="003752F1" w:rsidRPr="003752F1">
        <w:rPr>
          <w:rStyle w:val="eop"/>
          <w:color w:val="000000"/>
          <w:sz w:val="32"/>
          <w:szCs w:val="32"/>
          <w:shd w:val="clear" w:color="auto" w:fill="FFFFFF"/>
        </w:rPr>
        <w:t>Вариант з</w:t>
      </w:r>
      <w:r w:rsidRPr="003752F1">
        <w:rPr>
          <w:rStyle w:val="eop"/>
          <w:color w:val="000000"/>
          <w:sz w:val="32"/>
          <w:szCs w:val="32"/>
          <w:shd w:val="clear" w:color="auto" w:fill="FFFFFF"/>
        </w:rPr>
        <w:t>адани</w:t>
      </w:r>
      <w:r w:rsidR="003752F1" w:rsidRPr="003752F1">
        <w:rPr>
          <w:rStyle w:val="eop"/>
          <w:color w:val="000000"/>
          <w:sz w:val="32"/>
          <w:szCs w:val="32"/>
          <w:shd w:val="clear" w:color="auto" w:fill="FFFFFF"/>
        </w:rPr>
        <w:t>я</w:t>
      </w:r>
    </w:p>
    <w:p w14:paraId="4DB79F0D" w14:textId="1D7C4E9E" w:rsidR="00555D61" w:rsidRDefault="00555D61" w:rsidP="00555D61">
      <w:pPr>
        <w:pStyle w:val="a"/>
        <w:numPr>
          <w:ilvl w:val="0"/>
          <w:numId w:val="0"/>
        </w:numPr>
        <w:ind w:firstLine="708"/>
      </w:pPr>
      <w:r>
        <w:t>В программе процесса описан буферный массив целых чисел длиной 10</w:t>
      </w:r>
      <w:r>
        <w:t xml:space="preserve"> </w:t>
      </w:r>
      <w:r>
        <w:t xml:space="preserve">элементов. Буфер первоначально пуст. Нить </w:t>
      </w:r>
      <w:r>
        <w:rPr>
          <w:lang w:val="en-US"/>
        </w:rPr>
        <w:t>A</w:t>
      </w:r>
      <w:r w:rsidRPr="00B3346C">
        <w:t xml:space="preserve"> </w:t>
      </w:r>
      <w:r>
        <w:t xml:space="preserve">с интервалом в 2 с добавляет в буфер случайное число в диапазоне от 1 до 100. Если буфер полон, нить ожидает свободного места. Нить </w:t>
      </w:r>
      <w:r>
        <w:rPr>
          <w:lang w:val="en-US"/>
        </w:rPr>
        <w:t>B</w:t>
      </w:r>
      <w:r w:rsidRPr="00B3346C">
        <w:t xml:space="preserve"> </w:t>
      </w:r>
      <w:r>
        <w:t xml:space="preserve">ожидает, чтобы в буфере накопилось не менее трех чисел, удаляет из буфера три последних числа и подсчитывает их сумму. Затем нить </w:t>
      </w:r>
      <w:r>
        <w:rPr>
          <w:lang w:val="en-US"/>
        </w:rPr>
        <w:t>B</w:t>
      </w:r>
      <w:r w:rsidRPr="00B3346C">
        <w:t xml:space="preserve"> </w:t>
      </w:r>
      <w:r>
        <w:t xml:space="preserve">делает паузу случайной длительности от 4 до 8 с. Обе нити выводят на экран сообщения о своих действиях. Работа прекращается после того, как нить </w:t>
      </w:r>
      <w:r>
        <w:rPr>
          <w:lang w:val="en-US"/>
        </w:rPr>
        <w:t xml:space="preserve">B </w:t>
      </w:r>
      <w:r>
        <w:t>подсчитает 20 сумм.</w:t>
      </w:r>
    </w:p>
    <w:p w14:paraId="44E0B527" w14:textId="77777777" w:rsidR="00555D61" w:rsidRDefault="00555D61" w:rsidP="00555D61">
      <w:pPr>
        <w:pStyle w:val="a"/>
        <w:numPr>
          <w:ilvl w:val="0"/>
          <w:numId w:val="0"/>
        </w:numPr>
        <w:ind w:firstLine="708"/>
      </w:pPr>
    </w:p>
    <w:p w14:paraId="37162FE8" w14:textId="49DA4EB4" w:rsidR="003752F1" w:rsidRPr="00A96F6C" w:rsidRDefault="003B5EC5" w:rsidP="00A96F6C">
      <w:pPr>
        <w:jc w:val="center"/>
        <w:rPr>
          <w:rFonts w:ascii="Times New Roman" w:hAnsi="Times New Roman" w:cs="Times New Roman"/>
          <w:b/>
          <w:bCs/>
        </w:rPr>
      </w:pPr>
      <w:r w:rsidRPr="000E2C78">
        <w:rPr>
          <w:rFonts w:ascii="Times New Roman" w:hAnsi="Times New Roman" w:cs="Times New Roman"/>
          <w:b/>
          <w:bCs/>
          <w:sz w:val="32"/>
          <w:szCs w:val="32"/>
        </w:rPr>
        <w:t>3 Ход работы</w:t>
      </w:r>
    </w:p>
    <w:p w14:paraId="0F619A7F" w14:textId="41F0FED1" w:rsidR="00555D61" w:rsidRDefault="00555D61" w:rsidP="00A96F6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выполнялся при помощи языка программирования С.</w:t>
      </w:r>
    </w:p>
    <w:p w14:paraId="556C81E0" w14:textId="5DC6862B" w:rsidR="00D73B11" w:rsidRPr="00273E2D" w:rsidRDefault="00273E2D" w:rsidP="00A96F6C">
      <w:pPr>
        <w:pStyle w:val="a4"/>
        <w:rPr>
          <w:color w:val="000000"/>
          <w:sz w:val="27"/>
          <w:szCs w:val="27"/>
        </w:rPr>
      </w:pPr>
      <w:r>
        <w:t>Для создания объекта-события используется функция</w:t>
      </w:r>
      <w:r w:rsidR="00521447">
        <w:rPr>
          <w:color w:val="000000"/>
          <w:sz w:val="27"/>
          <w:szCs w:val="27"/>
        </w:rPr>
        <w:t xml:space="preserve"> </w:t>
      </w:r>
      <w:proofErr w:type="spellStart"/>
      <w:r w:rsidR="00521447">
        <w:rPr>
          <w:color w:val="000000"/>
          <w:sz w:val="27"/>
          <w:szCs w:val="27"/>
          <w:lang w:val="en-US"/>
        </w:rPr>
        <w:t>CreateEvent</w:t>
      </w:r>
      <w:proofErr w:type="spellEnd"/>
      <w:r w:rsidR="00521447" w:rsidRPr="00521447">
        <w:rPr>
          <w:color w:val="000000"/>
          <w:sz w:val="27"/>
          <w:szCs w:val="27"/>
        </w:rPr>
        <w:t xml:space="preserve">. </w:t>
      </w:r>
      <w:r w:rsidR="00D73B11">
        <w:rPr>
          <w:color w:val="000000"/>
          <w:sz w:val="27"/>
          <w:szCs w:val="27"/>
        </w:rPr>
        <w:t xml:space="preserve">При помощи </w:t>
      </w:r>
      <w:r w:rsidR="00D73B11">
        <w:rPr>
          <w:color w:val="000000"/>
          <w:sz w:val="27"/>
          <w:szCs w:val="27"/>
          <w:lang w:val="en-US"/>
        </w:rPr>
        <w:t>API</w:t>
      </w:r>
      <w:r w:rsidR="00D73B11" w:rsidRPr="00D73B11">
        <w:rPr>
          <w:color w:val="000000"/>
          <w:sz w:val="27"/>
          <w:szCs w:val="27"/>
        </w:rPr>
        <w:t>-</w:t>
      </w:r>
      <w:r w:rsidR="00D73B11">
        <w:rPr>
          <w:color w:val="000000"/>
          <w:sz w:val="27"/>
          <w:szCs w:val="27"/>
        </w:rPr>
        <w:t xml:space="preserve">функции </w:t>
      </w:r>
      <w:proofErr w:type="spellStart"/>
      <w:r>
        <w:rPr>
          <w:color w:val="000000"/>
          <w:sz w:val="27"/>
          <w:szCs w:val="27"/>
        </w:rPr>
        <w:t>CreateThread</w:t>
      </w:r>
      <w:proofErr w:type="spellEnd"/>
      <w:r>
        <w:rPr>
          <w:color w:val="000000"/>
          <w:sz w:val="27"/>
          <w:szCs w:val="27"/>
        </w:rPr>
        <w:t xml:space="preserve"> создаем</w:t>
      </w:r>
      <w:r w:rsidR="00D73B11">
        <w:rPr>
          <w:color w:val="000000"/>
          <w:sz w:val="27"/>
          <w:szCs w:val="27"/>
        </w:rPr>
        <w:t xml:space="preserve"> две нити</w:t>
      </w:r>
      <w:r w:rsidR="00D24D47">
        <w:rPr>
          <w:color w:val="000000"/>
          <w:sz w:val="27"/>
          <w:szCs w:val="27"/>
        </w:rPr>
        <w:t xml:space="preserve"> и вызываем функции </w:t>
      </w:r>
      <w:proofErr w:type="spellStart"/>
      <w:r w:rsidR="00D24D47" w:rsidRPr="00D24D47">
        <w:rPr>
          <w:rFonts w:cs="Times New Roman"/>
          <w:color w:val="000000"/>
          <w:szCs w:val="28"/>
        </w:rPr>
        <w:t>RandomNumber</w:t>
      </w:r>
      <w:proofErr w:type="spellEnd"/>
      <w:r w:rsidR="00D24D47">
        <w:rPr>
          <w:rFonts w:cs="Times New Roman"/>
          <w:color w:val="000000"/>
          <w:szCs w:val="28"/>
        </w:rPr>
        <w:t xml:space="preserve"> (</w:t>
      </w:r>
      <w:r w:rsidR="00341243">
        <w:rPr>
          <w:rFonts w:cs="Times New Roman"/>
          <w:color w:val="000000"/>
          <w:szCs w:val="28"/>
        </w:rPr>
        <w:t>для первой</w:t>
      </w:r>
      <w:r w:rsidR="00D24D47">
        <w:rPr>
          <w:rFonts w:cs="Times New Roman"/>
          <w:color w:val="000000"/>
          <w:szCs w:val="28"/>
        </w:rPr>
        <w:t xml:space="preserve"> нит</w:t>
      </w:r>
      <w:r w:rsidR="00341243">
        <w:rPr>
          <w:rFonts w:cs="Times New Roman"/>
          <w:color w:val="000000"/>
          <w:szCs w:val="28"/>
        </w:rPr>
        <w:t>и</w:t>
      </w:r>
      <w:r w:rsidR="00D24D47">
        <w:rPr>
          <w:rFonts w:cs="Times New Roman"/>
          <w:color w:val="000000"/>
          <w:szCs w:val="28"/>
        </w:rPr>
        <w:t xml:space="preserve">, отвечает за </w:t>
      </w:r>
      <w:r w:rsidR="009279EC">
        <w:rPr>
          <w:rFonts w:cs="Times New Roman"/>
          <w:color w:val="000000"/>
          <w:szCs w:val="28"/>
        </w:rPr>
        <w:t>добавление случайного числа в буфер</w:t>
      </w:r>
      <w:r w:rsidR="00D24D47">
        <w:rPr>
          <w:rFonts w:cs="Times New Roman"/>
          <w:color w:val="000000"/>
          <w:szCs w:val="28"/>
        </w:rPr>
        <w:t xml:space="preserve">) и </w:t>
      </w:r>
      <w:proofErr w:type="spellStart"/>
      <w:r w:rsidR="00D24D47" w:rsidRPr="00D24D47">
        <w:rPr>
          <w:rFonts w:cs="Times New Roman"/>
          <w:color w:val="000000"/>
          <w:szCs w:val="28"/>
        </w:rPr>
        <w:t>DeleteNumber</w:t>
      </w:r>
      <w:proofErr w:type="spellEnd"/>
      <w:r w:rsidR="00D24D47">
        <w:rPr>
          <w:rFonts w:cs="Times New Roman"/>
          <w:color w:val="000000"/>
          <w:szCs w:val="28"/>
        </w:rPr>
        <w:t xml:space="preserve"> (</w:t>
      </w:r>
      <w:r w:rsidR="00341243">
        <w:rPr>
          <w:rFonts w:cs="Times New Roman"/>
          <w:color w:val="000000"/>
          <w:szCs w:val="28"/>
        </w:rPr>
        <w:t>для второй</w:t>
      </w:r>
      <w:r w:rsidR="00D24D47">
        <w:rPr>
          <w:rFonts w:cs="Times New Roman"/>
          <w:color w:val="000000"/>
          <w:szCs w:val="28"/>
        </w:rPr>
        <w:t xml:space="preserve"> нит</w:t>
      </w:r>
      <w:r w:rsidR="00341243">
        <w:rPr>
          <w:rFonts w:cs="Times New Roman"/>
          <w:color w:val="000000"/>
          <w:szCs w:val="28"/>
        </w:rPr>
        <w:t>и</w:t>
      </w:r>
      <w:r w:rsidR="009279EC">
        <w:rPr>
          <w:rFonts w:cs="Times New Roman"/>
          <w:color w:val="000000"/>
          <w:szCs w:val="28"/>
        </w:rPr>
        <w:t>, отвечает за удаление чисел</w:t>
      </w:r>
      <w:r w:rsidR="00D24D47">
        <w:rPr>
          <w:rFonts w:cs="Times New Roman"/>
          <w:color w:val="000000"/>
          <w:szCs w:val="28"/>
        </w:rPr>
        <w:t>)</w:t>
      </w:r>
      <w:r w:rsidR="00D73B11">
        <w:rPr>
          <w:color w:val="000000"/>
          <w:sz w:val="27"/>
          <w:szCs w:val="27"/>
        </w:rPr>
        <w:t>.</w:t>
      </w:r>
      <w:r w:rsidRPr="00273E2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Для синхронизации этих нитей используем системную функцию ожидания </w:t>
      </w:r>
      <w:proofErr w:type="spellStart"/>
      <w:r w:rsidRPr="00273E2D">
        <w:rPr>
          <w:rFonts w:cs="Times New Roman"/>
          <w:color w:val="000000"/>
          <w:szCs w:val="28"/>
        </w:rPr>
        <w:t>WaitForMultipleObjects</w:t>
      </w:r>
      <w:proofErr w:type="spellEnd"/>
      <w:r>
        <w:rPr>
          <w:rFonts w:cs="Times New Roman"/>
          <w:color w:val="000000"/>
          <w:szCs w:val="28"/>
        </w:rPr>
        <w:t xml:space="preserve">. </w:t>
      </w:r>
    </w:p>
    <w:p w14:paraId="29C66C2C" w14:textId="0D584BD3" w:rsidR="00A96F6C" w:rsidRPr="00273E2D" w:rsidRDefault="00A96F6C" w:rsidP="00A96F6C">
      <w:pPr>
        <w:pStyle w:val="a4"/>
      </w:pPr>
      <w:r>
        <w:t>Листинг</w:t>
      </w:r>
      <w:r w:rsidRPr="00273E2D">
        <w:t xml:space="preserve"> </w:t>
      </w:r>
      <w:r>
        <w:t>программы</w:t>
      </w:r>
      <w:r w:rsidRPr="00273E2D">
        <w:t xml:space="preserve">: </w:t>
      </w:r>
    </w:p>
    <w:p w14:paraId="2C583C6A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55D61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0128ABE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2618BDD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3F8C42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F473E7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0F3A09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32524B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8BFE15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F489D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Waiting;</w:t>
      </w:r>
      <w:proofErr w:type="gramEnd"/>
    </w:p>
    <w:p w14:paraId="6EB198D5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2E410F80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Count = 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0FC7F8A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58309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70C90F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E27A7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A41E64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EAB4F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Waiting = </w:t>
      </w:r>
      <w:proofErr w:type="spellStart"/>
      <w:proofErr w:type="gramStart"/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OpenEvent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EVENT_ALL_ACCESS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"Waiting"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D6ECC64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3F83D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Нить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№1. 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7702D1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3F0C7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28EEDC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075B2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endwaiting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8FE63C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06AF4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20) {</w:t>
      </w:r>
    </w:p>
    <w:p w14:paraId="7D9406B3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Нить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№1. 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20F2B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F9CAE20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D0E2BB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7095D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 &amp;&amp; 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Count !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= 20) {</w:t>
      </w:r>
    </w:p>
    <w:p w14:paraId="3D4ED7C7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spellStart"/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] = ((rand()) % 100) + 1;</w:t>
      </w:r>
    </w:p>
    <w:p w14:paraId="14B8C078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EBC6C00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87FC83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4EF167E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Waiting,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3E9EA4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5D6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endwaiting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58BC45" w14:textId="77777777" w:rsid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3B4981" w14:textId="77777777" w:rsid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"Нить №1. Добавлено число в буфер."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7FBAAD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14:paraId="1B29260A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ResetEvent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Waiting);</w:t>
      </w:r>
    </w:p>
    <w:p w14:paraId="14A50109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2580FA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D1ADF8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BD0F1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DeleteNumber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5BA331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04905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94E23D4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13BC8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Нить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№2. 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1F313C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B0B2E0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CAFA50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AF1BF14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 = (((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)) % 5) + 4) * 1000;</w:t>
      </w:r>
    </w:p>
    <w:p w14:paraId="273C5163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 {</w:t>
      </w:r>
    </w:p>
    <w:p w14:paraId="500B04D3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spellStart"/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] + Buffer[</w:t>
      </w:r>
      <w:proofErr w:type="spell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Buffer[</w:t>
      </w:r>
      <w:proofErr w:type="spell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- 2];</w:t>
      </w:r>
    </w:p>
    <w:p w14:paraId="51C505E4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spellStart"/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E7FE39B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spellStart"/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0;</w:t>
      </w:r>
    </w:p>
    <w:p w14:paraId="5B4B7ABD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spellStart"/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 = 0;</w:t>
      </w:r>
    </w:p>
    <w:p w14:paraId="79B07ECC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CurrentSize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  <w:proofErr w:type="gramEnd"/>
    </w:p>
    <w:p w14:paraId="02FD45A9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  <w:t>Count+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9660716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SetEvent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Waiting);</w:t>
      </w:r>
    </w:p>
    <w:p w14:paraId="6A2AB4A7" w14:textId="77777777" w:rsid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s%d</w:t>
      </w:r>
      <w:proofErr w:type="spellEnd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Нить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№2. </w:t>
      </w:r>
      <w:r>
        <w:rPr>
          <w:rFonts w:ascii="Consolas" w:hAnsi="Consolas" w:cs="Consolas"/>
          <w:color w:val="A31515"/>
          <w:sz w:val="19"/>
          <w:szCs w:val="19"/>
        </w:rPr>
        <w:t>Удалены 3 последних числа. Их сумма равна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615D76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55D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20) {</w:t>
      </w:r>
    </w:p>
    <w:p w14:paraId="494B35D5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Нить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№2. 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5D0E88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E0375A9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C5B0B5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Wait);</w:t>
      </w:r>
    </w:p>
    <w:p w14:paraId="2C18E134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844C60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72D976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0D74DB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8F276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8A9134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F146F0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3B573A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D61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Threads[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008E3772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1CF20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Waiting = </w:t>
      </w:r>
      <w:proofErr w:type="spellStart"/>
      <w:proofErr w:type="gramStart"/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"Waiting"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A4001A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4C608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Threads[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DD98D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FDC5A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Threads[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DeleteNumber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53246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68F82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WaitForMultipleObjects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2, Threads,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D61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EC2D2B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D9447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Waiting);</w:t>
      </w:r>
    </w:p>
    <w:p w14:paraId="367E3079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Threads[0]);</w:t>
      </w:r>
    </w:p>
    <w:p w14:paraId="22167324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Threads[1]);</w:t>
      </w:r>
    </w:p>
    <w:p w14:paraId="524BF61B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D5555" w14:textId="77777777" w:rsidR="00555D61" w:rsidRP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system(</w:t>
      </w:r>
      <w:r w:rsidRPr="00555D6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2F6A75" w14:textId="77777777" w:rsidR="00555D61" w:rsidRDefault="00555D61" w:rsidP="0055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D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B4ADA51" w14:textId="0313D669" w:rsidR="00A96F6C" w:rsidRDefault="00555D61" w:rsidP="00555D61">
      <w:pPr>
        <w:pStyle w:val="a4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8C12D7" w14:textId="0DB0683E" w:rsidR="000D0A2C" w:rsidRPr="004D64FE" w:rsidRDefault="00B6266C" w:rsidP="003169B2">
      <w:pPr>
        <w:jc w:val="center"/>
        <w:rPr>
          <w:rFonts w:ascii="Times New Roman" w:hAnsi="Times New Roman" w:cs="Times New Roman"/>
          <w:sz w:val="28"/>
        </w:rPr>
      </w:pPr>
      <w:r w:rsidRPr="003169B2">
        <w:rPr>
          <w:rFonts w:ascii="Times New Roman" w:hAnsi="Times New Roman" w:cs="Times New Roman"/>
          <w:b/>
          <w:bCs/>
          <w:sz w:val="32"/>
          <w:szCs w:val="32"/>
        </w:rPr>
        <w:t xml:space="preserve">4 </w:t>
      </w:r>
      <w:r w:rsidR="000D0A2C" w:rsidRPr="003169B2">
        <w:rPr>
          <w:rFonts w:ascii="Times New Roman" w:hAnsi="Times New Roman" w:cs="Times New Roman"/>
          <w:b/>
          <w:bCs/>
          <w:sz w:val="32"/>
          <w:szCs w:val="32"/>
        </w:rPr>
        <w:t>Пример</w:t>
      </w:r>
    </w:p>
    <w:p w14:paraId="11D0BC05" w14:textId="76D3376A" w:rsidR="005B4980" w:rsidRPr="007F2A0C" w:rsidRDefault="007F2A0C" w:rsidP="007F2A0C">
      <w:pPr>
        <w:pStyle w:val="a4"/>
        <w:jc w:val="left"/>
        <w:rPr>
          <w:szCs w:val="28"/>
        </w:rPr>
      </w:pPr>
      <w:r>
        <w:rPr>
          <w:szCs w:val="28"/>
        </w:rPr>
        <w:t>Пример выполнения работы программы</w:t>
      </w:r>
      <w:r w:rsidR="00A96F6C">
        <w:rPr>
          <w:szCs w:val="28"/>
        </w:rPr>
        <w:t xml:space="preserve">. </w:t>
      </w:r>
      <w:r w:rsidR="000D0A2C">
        <w:rPr>
          <w:szCs w:val="28"/>
        </w:rPr>
        <w:t>(Рисуно</w:t>
      </w:r>
      <w:r>
        <w:rPr>
          <w:szCs w:val="28"/>
        </w:rPr>
        <w:t>к 1)</w:t>
      </w:r>
    </w:p>
    <w:p w14:paraId="4AA68307" w14:textId="0FD1C7DA" w:rsidR="005B4980" w:rsidRDefault="007F2A0C" w:rsidP="005B4980">
      <w:pPr>
        <w:pStyle w:val="af1"/>
        <w:keepNext/>
      </w:pPr>
      <w:r w:rsidRPr="007F2A0C">
        <w:drawing>
          <wp:inline distT="0" distB="0" distL="0" distR="0" wp14:anchorId="7DEC9D4E" wp14:editId="2A48E86F">
            <wp:extent cx="5050465" cy="588899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073" cy="590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4ECC" w14:textId="7FF17FE6" w:rsidR="001001F8" w:rsidRPr="005B4980" w:rsidRDefault="005B4980" w:rsidP="005B4980">
      <w:pPr>
        <w:pStyle w:val="aff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Ref84275428"/>
      <w:bookmarkStart w:id="1" w:name="_Ref84275404"/>
      <w:r w:rsidRPr="005B4980">
        <w:rPr>
          <w:rFonts w:ascii="Times New Roman" w:hAnsi="Times New Roman" w:cs="Times New Roman"/>
          <w:sz w:val="28"/>
          <w:szCs w:val="28"/>
        </w:rPr>
        <w:t xml:space="preserve">Рисунок </w:t>
      </w:r>
      <w:bookmarkEnd w:id="0"/>
      <w:r w:rsidR="007F2A0C">
        <w:rPr>
          <w:rFonts w:ascii="Times New Roman" w:hAnsi="Times New Roman" w:cs="Times New Roman"/>
          <w:sz w:val="28"/>
          <w:szCs w:val="28"/>
        </w:rPr>
        <w:t>1</w:t>
      </w:r>
      <w:r w:rsidRPr="005B4980">
        <w:rPr>
          <w:rFonts w:ascii="Times New Roman" w:hAnsi="Times New Roman" w:cs="Times New Roman"/>
          <w:sz w:val="28"/>
          <w:szCs w:val="28"/>
        </w:rPr>
        <w:t xml:space="preserve">-Результат выполнения </w:t>
      </w:r>
      <w:bookmarkEnd w:id="1"/>
    </w:p>
    <w:p w14:paraId="3C1D3590" w14:textId="73C369C3" w:rsidR="005B4980" w:rsidRPr="005B4980" w:rsidRDefault="005B4980" w:rsidP="005B4980">
      <w:pPr>
        <w:pStyle w:val="a4"/>
        <w:ind w:firstLine="0"/>
        <w:jc w:val="center"/>
        <w:rPr>
          <w:b/>
          <w:bCs/>
          <w:sz w:val="32"/>
          <w:szCs w:val="32"/>
        </w:rPr>
      </w:pPr>
      <w:r w:rsidRPr="005B4980">
        <w:rPr>
          <w:b/>
          <w:bCs/>
          <w:sz w:val="32"/>
          <w:szCs w:val="32"/>
        </w:rPr>
        <w:t>5 Вывод</w:t>
      </w:r>
    </w:p>
    <w:p w14:paraId="35F0BC25" w14:textId="78BE06D1" w:rsidR="003B5EC5" w:rsidRPr="00F579C5" w:rsidRDefault="007E28B1" w:rsidP="007E28B1">
      <w:pPr>
        <w:pStyle w:val="a4"/>
        <w:ind w:firstLine="0"/>
      </w:pPr>
      <w:r>
        <w:rPr>
          <w:color w:val="000000"/>
          <w:sz w:val="27"/>
          <w:szCs w:val="27"/>
        </w:rPr>
        <w:t>Во время выполнения лабораторной работы мы ознакомились со средствами управления процессами в ОС Windows</w:t>
      </w:r>
      <w:r>
        <w:rPr>
          <w:color w:val="000000"/>
          <w:sz w:val="27"/>
          <w:szCs w:val="27"/>
        </w:rPr>
        <w:t xml:space="preserve"> и п</w:t>
      </w:r>
      <w:r>
        <w:rPr>
          <w:color w:val="000000"/>
          <w:sz w:val="27"/>
          <w:szCs w:val="27"/>
        </w:rPr>
        <w:t>риобрели практические навыки по управлению и синхронизации процессов и нитей.</w:t>
      </w:r>
    </w:p>
    <w:sectPr w:rsidR="003B5EC5" w:rsidRPr="00F579C5" w:rsidSect="00D661B6">
      <w:footerReference w:type="default" r:id="rId12"/>
      <w:footerReference w:type="first" r:id="rId13"/>
      <w:pgSz w:w="11906" w:h="16838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C49F" w14:textId="77777777" w:rsidR="00513CE2" w:rsidRDefault="00513CE2" w:rsidP="00317F89">
      <w:pPr>
        <w:spacing w:after="0" w:line="240" w:lineRule="auto"/>
      </w:pPr>
      <w:r>
        <w:separator/>
      </w:r>
    </w:p>
  </w:endnote>
  <w:endnote w:type="continuationSeparator" w:id="0">
    <w:p w14:paraId="325BD659" w14:textId="77777777" w:rsidR="00513CE2" w:rsidRDefault="00513CE2" w:rsidP="00317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2694688"/>
      <w:docPartObj>
        <w:docPartGallery w:val="Page Numbers (Bottom of Page)"/>
        <w:docPartUnique/>
      </w:docPartObj>
    </w:sdtPr>
    <w:sdtEndPr/>
    <w:sdtContent>
      <w:p w14:paraId="3502EA9B" w14:textId="6182C815" w:rsidR="00317F89" w:rsidRPr="00317F89" w:rsidRDefault="00861438" w:rsidP="00861438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4469869"/>
      <w:docPartObj>
        <w:docPartGallery w:val="Page Numbers (Bottom of Page)"/>
        <w:docPartUnique/>
      </w:docPartObj>
    </w:sdtPr>
    <w:sdtEndPr/>
    <w:sdtContent>
      <w:p w14:paraId="6964211D" w14:textId="633D9F8B" w:rsidR="006E6122" w:rsidRDefault="006E6122" w:rsidP="006E6122">
        <w:pPr>
          <w:pStyle w:val="a4"/>
          <w:spacing w:after="0"/>
          <w:ind w:firstLine="0"/>
          <w:jc w:val="center"/>
        </w:pPr>
        <w:r>
          <w:t>Таганрог 202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CC1D" w14:textId="77777777" w:rsidR="00513CE2" w:rsidRDefault="00513CE2" w:rsidP="00317F89">
      <w:pPr>
        <w:spacing w:after="0" w:line="240" w:lineRule="auto"/>
      </w:pPr>
      <w:r>
        <w:separator/>
      </w:r>
    </w:p>
  </w:footnote>
  <w:footnote w:type="continuationSeparator" w:id="0">
    <w:p w14:paraId="28210B1F" w14:textId="77777777" w:rsidR="00513CE2" w:rsidRDefault="00513CE2" w:rsidP="00317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93D22"/>
    <w:multiLevelType w:val="hybridMultilevel"/>
    <w:tmpl w:val="FB7A0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BD7E43"/>
    <w:multiLevelType w:val="multilevel"/>
    <w:tmpl w:val="2D1280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441639A6"/>
    <w:multiLevelType w:val="hybridMultilevel"/>
    <w:tmpl w:val="AA02B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F6F43"/>
    <w:multiLevelType w:val="hybridMultilevel"/>
    <w:tmpl w:val="376CB70A"/>
    <w:lvl w:ilvl="0" w:tplc="0E72AACE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AAC75A5"/>
    <w:multiLevelType w:val="hybridMultilevel"/>
    <w:tmpl w:val="F3D27630"/>
    <w:lvl w:ilvl="0" w:tplc="03F068A6">
      <w:start w:val="8"/>
      <w:numFmt w:val="decimal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A26DB"/>
    <w:multiLevelType w:val="hybridMultilevel"/>
    <w:tmpl w:val="BFD85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A4255"/>
    <w:multiLevelType w:val="hybridMultilevel"/>
    <w:tmpl w:val="FA869C70"/>
    <w:lvl w:ilvl="0" w:tplc="CA42CEEA">
      <w:start w:val="1"/>
      <w:numFmt w:val="bullet"/>
      <w:pStyle w:val="a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7D0A866A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EF925434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9E92CDBC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1FC4F1C8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36DC0566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68424A7C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8B8BFA0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D79C2902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607959A7"/>
    <w:multiLevelType w:val="hybridMultilevel"/>
    <w:tmpl w:val="3A2C2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E42C36"/>
    <w:multiLevelType w:val="hybridMultilevel"/>
    <w:tmpl w:val="051C6626"/>
    <w:lvl w:ilvl="0" w:tplc="03F068A6">
      <w:start w:val="8"/>
      <w:numFmt w:val="decimal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2DB0B08"/>
    <w:multiLevelType w:val="hybridMultilevel"/>
    <w:tmpl w:val="A852F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95E4DC7"/>
    <w:multiLevelType w:val="hybridMultilevel"/>
    <w:tmpl w:val="372CFD7C"/>
    <w:lvl w:ilvl="0" w:tplc="C720D16C">
      <w:start w:val="1"/>
      <w:numFmt w:val="bullet"/>
      <w:lvlText w:val="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DFF08268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5AEED6B8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CB922B5E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28041A6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AA84532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4C3BF8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67650D0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CF1E3BF0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7CB57A86"/>
    <w:multiLevelType w:val="hybridMultilevel"/>
    <w:tmpl w:val="5C243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3A"/>
    <w:rsid w:val="000012BD"/>
    <w:rsid w:val="000056E8"/>
    <w:rsid w:val="000104EB"/>
    <w:rsid w:val="00014FC0"/>
    <w:rsid w:val="00015C8B"/>
    <w:rsid w:val="00021C09"/>
    <w:rsid w:val="0002621A"/>
    <w:rsid w:val="000274B9"/>
    <w:rsid w:val="000375DD"/>
    <w:rsid w:val="00044795"/>
    <w:rsid w:val="00060319"/>
    <w:rsid w:val="00060CAD"/>
    <w:rsid w:val="00066D89"/>
    <w:rsid w:val="000723AE"/>
    <w:rsid w:val="00075801"/>
    <w:rsid w:val="00087963"/>
    <w:rsid w:val="00097314"/>
    <w:rsid w:val="000A1272"/>
    <w:rsid w:val="000A62E5"/>
    <w:rsid w:val="000B1AAB"/>
    <w:rsid w:val="000B6752"/>
    <w:rsid w:val="000C261B"/>
    <w:rsid w:val="000C7892"/>
    <w:rsid w:val="000D0A2C"/>
    <w:rsid w:val="000D6AD9"/>
    <w:rsid w:val="000E16AF"/>
    <w:rsid w:val="000E2C78"/>
    <w:rsid w:val="001001F8"/>
    <w:rsid w:val="001023FE"/>
    <w:rsid w:val="00104884"/>
    <w:rsid w:val="00106668"/>
    <w:rsid w:val="0010761E"/>
    <w:rsid w:val="00116C01"/>
    <w:rsid w:val="00131279"/>
    <w:rsid w:val="00145DAE"/>
    <w:rsid w:val="00151B7A"/>
    <w:rsid w:val="0015540D"/>
    <w:rsid w:val="00185B0D"/>
    <w:rsid w:val="001B385D"/>
    <w:rsid w:val="001B45F8"/>
    <w:rsid w:val="001B527D"/>
    <w:rsid w:val="001C1EAA"/>
    <w:rsid w:val="001C5771"/>
    <w:rsid w:val="001D1548"/>
    <w:rsid w:val="001D19EB"/>
    <w:rsid w:val="001D6235"/>
    <w:rsid w:val="001E5908"/>
    <w:rsid w:val="001F6BA7"/>
    <w:rsid w:val="001F72BD"/>
    <w:rsid w:val="00201A8D"/>
    <w:rsid w:val="00204193"/>
    <w:rsid w:val="00210A52"/>
    <w:rsid w:val="00215ACE"/>
    <w:rsid w:val="002346DC"/>
    <w:rsid w:val="00242A44"/>
    <w:rsid w:val="0024616E"/>
    <w:rsid w:val="002526C0"/>
    <w:rsid w:val="002541C1"/>
    <w:rsid w:val="002572B8"/>
    <w:rsid w:val="00266CE6"/>
    <w:rsid w:val="00273754"/>
    <w:rsid w:val="00273E2D"/>
    <w:rsid w:val="00276ECA"/>
    <w:rsid w:val="0027799F"/>
    <w:rsid w:val="0028326D"/>
    <w:rsid w:val="00291066"/>
    <w:rsid w:val="00293908"/>
    <w:rsid w:val="002962CC"/>
    <w:rsid w:val="002A0AFE"/>
    <w:rsid w:val="002A25D1"/>
    <w:rsid w:val="002B1A44"/>
    <w:rsid w:val="002C1450"/>
    <w:rsid w:val="002C6A2B"/>
    <w:rsid w:val="002F05BD"/>
    <w:rsid w:val="002F241F"/>
    <w:rsid w:val="00300CEB"/>
    <w:rsid w:val="00303205"/>
    <w:rsid w:val="00313254"/>
    <w:rsid w:val="003169B2"/>
    <w:rsid w:val="00316E23"/>
    <w:rsid w:val="003173BF"/>
    <w:rsid w:val="00317F89"/>
    <w:rsid w:val="003223E6"/>
    <w:rsid w:val="00322912"/>
    <w:rsid w:val="00325456"/>
    <w:rsid w:val="003322C8"/>
    <w:rsid w:val="00333672"/>
    <w:rsid w:val="003358B2"/>
    <w:rsid w:val="003410C6"/>
    <w:rsid w:val="00341243"/>
    <w:rsid w:val="00341BE1"/>
    <w:rsid w:val="00350777"/>
    <w:rsid w:val="00350F22"/>
    <w:rsid w:val="00365007"/>
    <w:rsid w:val="003752F1"/>
    <w:rsid w:val="003765C8"/>
    <w:rsid w:val="003774FB"/>
    <w:rsid w:val="003777CF"/>
    <w:rsid w:val="00380317"/>
    <w:rsid w:val="0039427A"/>
    <w:rsid w:val="00395631"/>
    <w:rsid w:val="003A3BF8"/>
    <w:rsid w:val="003A447B"/>
    <w:rsid w:val="003A502D"/>
    <w:rsid w:val="003B466F"/>
    <w:rsid w:val="003B5EC5"/>
    <w:rsid w:val="003C1FED"/>
    <w:rsid w:val="003C5492"/>
    <w:rsid w:val="003D2034"/>
    <w:rsid w:val="003E059A"/>
    <w:rsid w:val="003E172E"/>
    <w:rsid w:val="003E5F85"/>
    <w:rsid w:val="003F28C5"/>
    <w:rsid w:val="003F2F60"/>
    <w:rsid w:val="003F320E"/>
    <w:rsid w:val="0040255F"/>
    <w:rsid w:val="0040398E"/>
    <w:rsid w:val="00407189"/>
    <w:rsid w:val="00412132"/>
    <w:rsid w:val="00420219"/>
    <w:rsid w:val="00421A4F"/>
    <w:rsid w:val="00421A81"/>
    <w:rsid w:val="0043136B"/>
    <w:rsid w:val="00432BBE"/>
    <w:rsid w:val="00433726"/>
    <w:rsid w:val="0043447D"/>
    <w:rsid w:val="00434B7F"/>
    <w:rsid w:val="00441DE3"/>
    <w:rsid w:val="00442566"/>
    <w:rsid w:val="00445426"/>
    <w:rsid w:val="004463F0"/>
    <w:rsid w:val="00446643"/>
    <w:rsid w:val="0046129F"/>
    <w:rsid w:val="004652CF"/>
    <w:rsid w:val="00467345"/>
    <w:rsid w:val="00467B40"/>
    <w:rsid w:val="00470EF0"/>
    <w:rsid w:val="00474EC7"/>
    <w:rsid w:val="00480DF2"/>
    <w:rsid w:val="00497960"/>
    <w:rsid w:val="004B58B5"/>
    <w:rsid w:val="004B7C45"/>
    <w:rsid w:val="004D1A80"/>
    <w:rsid w:val="004D64FE"/>
    <w:rsid w:val="00501F85"/>
    <w:rsid w:val="00513CE2"/>
    <w:rsid w:val="005161FF"/>
    <w:rsid w:val="00517400"/>
    <w:rsid w:val="00521447"/>
    <w:rsid w:val="005427BF"/>
    <w:rsid w:val="00543D52"/>
    <w:rsid w:val="00555D61"/>
    <w:rsid w:val="005671D1"/>
    <w:rsid w:val="00582627"/>
    <w:rsid w:val="005841B5"/>
    <w:rsid w:val="0059128A"/>
    <w:rsid w:val="005A5424"/>
    <w:rsid w:val="005B0D4A"/>
    <w:rsid w:val="005B4980"/>
    <w:rsid w:val="005B63F8"/>
    <w:rsid w:val="005C20DA"/>
    <w:rsid w:val="005C644D"/>
    <w:rsid w:val="005C72C5"/>
    <w:rsid w:val="005D0AEA"/>
    <w:rsid w:val="005E49FC"/>
    <w:rsid w:val="005F53A8"/>
    <w:rsid w:val="00610DDA"/>
    <w:rsid w:val="00612E0A"/>
    <w:rsid w:val="00617310"/>
    <w:rsid w:val="00626075"/>
    <w:rsid w:val="006273A8"/>
    <w:rsid w:val="00630EBC"/>
    <w:rsid w:val="0063314E"/>
    <w:rsid w:val="00634C17"/>
    <w:rsid w:val="00637816"/>
    <w:rsid w:val="006401EF"/>
    <w:rsid w:val="00651E6F"/>
    <w:rsid w:val="006523D7"/>
    <w:rsid w:val="006575CE"/>
    <w:rsid w:val="00661861"/>
    <w:rsid w:val="00692497"/>
    <w:rsid w:val="0069250C"/>
    <w:rsid w:val="0069275C"/>
    <w:rsid w:val="006A339A"/>
    <w:rsid w:val="006A4136"/>
    <w:rsid w:val="006B32A2"/>
    <w:rsid w:val="006B5EF9"/>
    <w:rsid w:val="006C3980"/>
    <w:rsid w:val="006D36D9"/>
    <w:rsid w:val="006E2351"/>
    <w:rsid w:val="006E6122"/>
    <w:rsid w:val="006F0CBA"/>
    <w:rsid w:val="00700414"/>
    <w:rsid w:val="00702DBA"/>
    <w:rsid w:val="00710D7D"/>
    <w:rsid w:val="00712099"/>
    <w:rsid w:val="0071373A"/>
    <w:rsid w:val="00717F46"/>
    <w:rsid w:val="00741593"/>
    <w:rsid w:val="00741BA1"/>
    <w:rsid w:val="00750FE5"/>
    <w:rsid w:val="007545F1"/>
    <w:rsid w:val="00775542"/>
    <w:rsid w:val="00776784"/>
    <w:rsid w:val="00792BE0"/>
    <w:rsid w:val="007A273F"/>
    <w:rsid w:val="007A42BD"/>
    <w:rsid w:val="007A5A45"/>
    <w:rsid w:val="007A647D"/>
    <w:rsid w:val="007B3B94"/>
    <w:rsid w:val="007B72E3"/>
    <w:rsid w:val="007C10EB"/>
    <w:rsid w:val="007C1D9D"/>
    <w:rsid w:val="007C5AAE"/>
    <w:rsid w:val="007C673C"/>
    <w:rsid w:val="007C7EFB"/>
    <w:rsid w:val="007D48D3"/>
    <w:rsid w:val="007E28B1"/>
    <w:rsid w:val="007E765B"/>
    <w:rsid w:val="007F2A0C"/>
    <w:rsid w:val="007F31E0"/>
    <w:rsid w:val="0080601A"/>
    <w:rsid w:val="00816C8C"/>
    <w:rsid w:val="008203EB"/>
    <w:rsid w:val="0082261B"/>
    <w:rsid w:val="00837DBC"/>
    <w:rsid w:val="00840657"/>
    <w:rsid w:val="008423A2"/>
    <w:rsid w:val="00842CA4"/>
    <w:rsid w:val="00843202"/>
    <w:rsid w:val="00845675"/>
    <w:rsid w:val="008522A1"/>
    <w:rsid w:val="00854B9A"/>
    <w:rsid w:val="00861438"/>
    <w:rsid w:val="00862E95"/>
    <w:rsid w:val="008717A7"/>
    <w:rsid w:val="00881450"/>
    <w:rsid w:val="008873A0"/>
    <w:rsid w:val="00890CE8"/>
    <w:rsid w:val="00892A8C"/>
    <w:rsid w:val="00895DAF"/>
    <w:rsid w:val="008A6218"/>
    <w:rsid w:val="008A7F12"/>
    <w:rsid w:val="008B4D73"/>
    <w:rsid w:val="008D3F02"/>
    <w:rsid w:val="008D6B46"/>
    <w:rsid w:val="008D71EF"/>
    <w:rsid w:val="008D7CB5"/>
    <w:rsid w:val="008E7E80"/>
    <w:rsid w:val="009048DF"/>
    <w:rsid w:val="009048FE"/>
    <w:rsid w:val="0091151A"/>
    <w:rsid w:val="009149A5"/>
    <w:rsid w:val="009279EC"/>
    <w:rsid w:val="00930AE8"/>
    <w:rsid w:val="009343FD"/>
    <w:rsid w:val="00946BDE"/>
    <w:rsid w:val="0095147C"/>
    <w:rsid w:val="009524D7"/>
    <w:rsid w:val="00956C88"/>
    <w:rsid w:val="0096070D"/>
    <w:rsid w:val="00962244"/>
    <w:rsid w:val="00965039"/>
    <w:rsid w:val="0096793A"/>
    <w:rsid w:val="0097243B"/>
    <w:rsid w:val="009852E9"/>
    <w:rsid w:val="009A1714"/>
    <w:rsid w:val="009A5CED"/>
    <w:rsid w:val="009C3197"/>
    <w:rsid w:val="009C5D06"/>
    <w:rsid w:val="009C5E82"/>
    <w:rsid w:val="009D05C3"/>
    <w:rsid w:val="009D56C0"/>
    <w:rsid w:val="009D58AA"/>
    <w:rsid w:val="009E165A"/>
    <w:rsid w:val="00A033CA"/>
    <w:rsid w:val="00A13A13"/>
    <w:rsid w:val="00A25A64"/>
    <w:rsid w:val="00A33A43"/>
    <w:rsid w:val="00A3475E"/>
    <w:rsid w:val="00A36312"/>
    <w:rsid w:val="00A4448A"/>
    <w:rsid w:val="00A4530A"/>
    <w:rsid w:val="00A53FD8"/>
    <w:rsid w:val="00A554BA"/>
    <w:rsid w:val="00A55672"/>
    <w:rsid w:val="00A652F7"/>
    <w:rsid w:val="00A73F4E"/>
    <w:rsid w:val="00A84120"/>
    <w:rsid w:val="00A87AFB"/>
    <w:rsid w:val="00A920B0"/>
    <w:rsid w:val="00A96F6C"/>
    <w:rsid w:val="00AA250D"/>
    <w:rsid w:val="00AB6411"/>
    <w:rsid w:val="00AC13FA"/>
    <w:rsid w:val="00AC4FBE"/>
    <w:rsid w:val="00AD363E"/>
    <w:rsid w:val="00AE26B0"/>
    <w:rsid w:val="00AE28DA"/>
    <w:rsid w:val="00AE6D3E"/>
    <w:rsid w:val="00AF2906"/>
    <w:rsid w:val="00AF4DCB"/>
    <w:rsid w:val="00AF6092"/>
    <w:rsid w:val="00AF6EC6"/>
    <w:rsid w:val="00B1538C"/>
    <w:rsid w:val="00B254BD"/>
    <w:rsid w:val="00B26E34"/>
    <w:rsid w:val="00B27E15"/>
    <w:rsid w:val="00B3318C"/>
    <w:rsid w:val="00B34837"/>
    <w:rsid w:val="00B37CB9"/>
    <w:rsid w:val="00B43A2F"/>
    <w:rsid w:val="00B451DD"/>
    <w:rsid w:val="00B52D09"/>
    <w:rsid w:val="00B57AC9"/>
    <w:rsid w:val="00B6266C"/>
    <w:rsid w:val="00B6426D"/>
    <w:rsid w:val="00B66FE8"/>
    <w:rsid w:val="00B755DD"/>
    <w:rsid w:val="00B81C63"/>
    <w:rsid w:val="00B82762"/>
    <w:rsid w:val="00B93586"/>
    <w:rsid w:val="00B9427A"/>
    <w:rsid w:val="00BA07CC"/>
    <w:rsid w:val="00BA25D3"/>
    <w:rsid w:val="00BB6AE5"/>
    <w:rsid w:val="00BC0DA1"/>
    <w:rsid w:val="00BC2283"/>
    <w:rsid w:val="00BC2EF5"/>
    <w:rsid w:val="00BC3BB3"/>
    <w:rsid w:val="00BC6B61"/>
    <w:rsid w:val="00BC7501"/>
    <w:rsid w:val="00BD0951"/>
    <w:rsid w:val="00BD197D"/>
    <w:rsid w:val="00BD6E6D"/>
    <w:rsid w:val="00BE0300"/>
    <w:rsid w:val="00BE7ED9"/>
    <w:rsid w:val="00BF5D02"/>
    <w:rsid w:val="00C039EA"/>
    <w:rsid w:val="00C0525F"/>
    <w:rsid w:val="00C23B33"/>
    <w:rsid w:val="00C31D7A"/>
    <w:rsid w:val="00C326BE"/>
    <w:rsid w:val="00C45FE8"/>
    <w:rsid w:val="00C50B76"/>
    <w:rsid w:val="00C55072"/>
    <w:rsid w:val="00C677CA"/>
    <w:rsid w:val="00C75B9E"/>
    <w:rsid w:val="00C8420C"/>
    <w:rsid w:val="00C87A47"/>
    <w:rsid w:val="00C90D76"/>
    <w:rsid w:val="00CA4D2B"/>
    <w:rsid w:val="00CB1EFE"/>
    <w:rsid w:val="00CC5F30"/>
    <w:rsid w:val="00CC68B6"/>
    <w:rsid w:val="00CD0142"/>
    <w:rsid w:val="00CD09E9"/>
    <w:rsid w:val="00CE2129"/>
    <w:rsid w:val="00CE570C"/>
    <w:rsid w:val="00D05475"/>
    <w:rsid w:val="00D070A2"/>
    <w:rsid w:val="00D10422"/>
    <w:rsid w:val="00D11791"/>
    <w:rsid w:val="00D167F9"/>
    <w:rsid w:val="00D24D47"/>
    <w:rsid w:val="00D36D40"/>
    <w:rsid w:val="00D44638"/>
    <w:rsid w:val="00D52E00"/>
    <w:rsid w:val="00D661B6"/>
    <w:rsid w:val="00D6786B"/>
    <w:rsid w:val="00D73B11"/>
    <w:rsid w:val="00D8446B"/>
    <w:rsid w:val="00D97577"/>
    <w:rsid w:val="00DA0B33"/>
    <w:rsid w:val="00DB4E46"/>
    <w:rsid w:val="00DD0D9C"/>
    <w:rsid w:val="00DE341C"/>
    <w:rsid w:val="00DF235A"/>
    <w:rsid w:val="00DF64FF"/>
    <w:rsid w:val="00DF6BBA"/>
    <w:rsid w:val="00E22FB9"/>
    <w:rsid w:val="00E30FB4"/>
    <w:rsid w:val="00E36045"/>
    <w:rsid w:val="00E37799"/>
    <w:rsid w:val="00E37A51"/>
    <w:rsid w:val="00E46683"/>
    <w:rsid w:val="00E4680D"/>
    <w:rsid w:val="00E516E9"/>
    <w:rsid w:val="00E54F89"/>
    <w:rsid w:val="00E715F4"/>
    <w:rsid w:val="00E90093"/>
    <w:rsid w:val="00E92212"/>
    <w:rsid w:val="00EA1206"/>
    <w:rsid w:val="00EB0FA5"/>
    <w:rsid w:val="00EB4423"/>
    <w:rsid w:val="00EB6626"/>
    <w:rsid w:val="00EB70D4"/>
    <w:rsid w:val="00EB7425"/>
    <w:rsid w:val="00EB7BBF"/>
    <w:rsid w:val="00EC0C39"/>
    <w:rsid w:val="00EC1C77"/>
    <w:rsid w:val="00EF0446"/>
    <w:rsid w:val="00EF6FBF"/>
    <w:rsid w:val="00F04AA7"/>
    <w:rsid w:val="00F21926"/>
    <w:rsid w:val="00F25CB6"/>
    <w:rsid w:val="00F32910"/>
    <w:rsid w:val="00F425CB"/>
    <w:rsid w:val="00F5516D"/>
    <w:rsid w:val="00F579C5"/>
    <w:rsid w:val="00F61171"/>
    <w:rsid w:val="00F66BB2"/>
    <w:rsid w:val="00F71013"/>
    <w:rsid w:val="00F76EA7"/>
    <w:rsid w:val="00F77AEF"/>
    <w:rsid w:val="00F77FFD"/>
    <w:rsid w:val="00F823B5"/>
    <w:rsid w:val="00F93B51"/>
    <w:rsid w:val="00F97F25"/>
    <w:rsid w:val="00FA56EE"/>
    <w:rsid w:val="00FA72A8"/>
    <w:rsid w:val="00FB2409"/>
    <w:rsid w:val="00FB2914"/>
    <w:rsid w:val="00FB3E09"/>
    <w:rsid w:val="00FB78EB"/>
    <w:rsid w:val="00FC43B4"/>
    <w:rsid w:val="00FC7036"/>
    <w:rsid w:val="00FD5A85"/>
    <w:rsid w:val="00FE6007"/>
    <w:rsid w:val="00FE6F15"/>
    <w:rsid w:val="00FE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BF052"/>
  <w15:chartTrackingRefBased/>
  <w15:docId w15:val="{F4E8229D-719C-4A01-AC8D-72FC5B0D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1BE1"/>
  </w:style>
  <w:style w:type="paragraph" w:styleId="1">
    <w:name w:val="heading 1"/>
    <w:basedOn w:val="a0"/>
    <w:next w:val="a0"/>
    <w:link w:val="10"/>
    <w:uiPriority w:val="9"/>
    <w:qFormat/>
    <w:rsid w:val="00341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41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41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41BE1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41BE1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41BE1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41B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41BE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41B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_Обычный"/>
    <w:basedOn w:val="a0"/>
    <w:rsid w:val="00750FE5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5">
    <w:name w:val="Р_Титул"/>
    <w:rsid w:val="00317F89"/>
    <w:pPr>
      <w:tabs>
        <w:tab w:val="left" w:pos="4536"/>
        <w:tab w:val="left" w:pos="7655"/>
      </w:tabs>
      <w:jc w:val="center"/>
    </w:pPr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317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317F89"/>
  </w:style>
  <w:style w:type="paragraph" w:styleId="a8">
    <w:name w:val="footer"/>
    <w:basedOn w:val="a0"/>
    <w:link w:val="a9"/>
    <w:uiPriority w:val="99"/>
    <w:unhideWhenUsed/>
    <w:rsid w:val="00317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317F89"/>
  </w:style>
  <w:style w:type="paragraph" w:customStyle="1" w:styleId="aa">
    <w:name w:val="Р_Раздел"/>
    <w:next w:val="a4"/>
    <w:rsid w:val="00044795"/>
    <w:pPr>
      <w:pageBreakBefore/>
      <w:suppressLineNumbers/>
      <w:spacing w:after="480"/>
      <w:jc w:val="center"/>
    </w:pPr>
    <w:rPr>
      <w:rFonts w:ascii="Times New Roman" w:hAnsi="Times New Roman"/>
      <w:b/>
      <w:caps/>
      <w:sz w:val="28"/>
    </w:rPr>
  </w:style>
  <w:style w:type="paragraph" w:customStyle="1" w:styleId="ab">
    <w:name w:val="Р_Заголовок"/>
    <w:basedOn w:val="a4"/>
    <w:next w:val="ac"/>
    <w:rsid w:val="00060319"/>
    <w:pPr>
      <w:pageBreakBefore/>
      <w:suppressLineNumbers/>
      <w:spacing w:after="360"/>
    </w:pPr>
    <w:rPr>
      <w:b/>
    </w:rPr>
  </w:style>
  <w:style w:type="paragraph" w:customStyle="1" w:styleId="ac">
    <w:name w:val="Р_ПодЗаголовок"/>
    <w:basedOn w:val="ab"/>
    <w:next w:val="a4"/>
    <w:rsid w:val="00060319"/>
    <w:pPr>
      <w:pageBreakBefore w:val="0"/>
      <w:suppressLineNumbers w:val="0"/>
      <w:spacing w:after="240"/>
    </w:pPr>
  </w:style>
  <w:style w:type="paragraph" w:customStyle="1" w:styleId="ad">
    <w:name w:val="Р_ПодПодЗаголовок"/>
    <w:basedOn w:val="ac"/>
    <w:next w:val="a4"/>
    <w:rsid w:val="00060319"/>
    <w:pPr>
      <w:spacing w:after="160"/>
    </w:pPr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341BE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1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41BE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ae">
    <w:name w:val="Hyperlink"/>
    <w:basedOn w:val="a1"/>
    <w:uiPriority w:val="99"/>
    <w:unhideWhenUsed/>
    <w:rsid w:val="00445426"/>
    <w:rPr>
      <w:color w:val="0563C1" w:themeColor="hyperlink"/>
      <w:u w:val="single"/>
    </w:rPr>
  </w:style>
  <w:style w:type="paragraph" w:styleId="11">
    <w:name w:val="toc 1"/>
    <w:basedOn w:val="a4"/>
    <w:next w:val="a0"/>
    <w:autoRedefine/>
    <w:uiPriority w:val="39"/>
    <w:unhideWhenUsed/>
    <w:rsid w:val="00DF235A"/>
    <w:pPr>
      <w:spacing w:after="100"/>
      <w:ind w:firstLine="0"/>
    </w:pPr>
  </w:style>
  <w:style w:type="paragraph" w:styleId="21">
    <w:name w:val="toc 2"/>
    <w:basedOn w:val="a4"/>
    <w:next w:val="a0"/>
    <w:autoRedefine/>
    <w:uiPriority w:val="39"/>
    <w:unhideWhenUsed/>
    <w:rsid w:val="00DF235A"/>
    <w:pPr>
      <w:spacing w:after="100"/>
      <w:ind w:left="221" w:firstLine="0"/>
    </w:pPr>
  </w:style>
  <w:style w:type="paragraph" w:styleId="31">
    <w:name w:val="toc 3"/>
    <w:basedOn w:val="a4"/>
    <w:next w:val="a0"/>
    <w:autoRedefine/>
    <w:uiPriority w:val="39"/>
    <w:unhideWhenUsed/>
    <w:rsid w:val="00DF235A"/>
    <w:pPr>
      <w:spacing w:after="100"/>
      <w:ind w:left="442" w:firstLine="0"/>
    </w:pPr>
  </w:style>
  <w:style w:type="paragraph" w:customStyle="1" w:styleId="af">
    <w:name w:val="Р_Содержание"/>
    <w:basedOn w:val="aa"/>
    <w:rsid w:val="00412132"/>
  </w:style>
  <w:style w:type="character" w:styleId="af0">
    <w:name w:val="FollowedHyperlink"/>
    <w:basedOn w:val="a1"/>
    <w:uiPriority w:val="99"/>
    <w:semiHidden/>
    <w:unhideWhenUsed/>
    <w:rsid w:val="00474EC7"/>
    <w:rPr>
      <w:color w:val="954F72" w:themeColor="followedHyperlink"/>
      <w:u w:val="single"/>
    </w:rPr>
  </w:style>
  <w:style w:type="paragraph" w:customStyle="1" w:styleId="af1">
    <w:name w:val="Р_Рисунок"/>
    <w:basedOn w:val="a4"/>
    <w:next w:val="af2"/>
    <w:rsid w:val="003A3BF8"/>
    <w:pPr>
      <w:spacing w:after="0"/>
      <w:ind w:firstLine="0"/>
      <w:jc w:val="center"/>
    </w:pPr>
    <w:rPr>
      <w:lang w:val="en-US"/>
    </w:rPr>
  </w:style>
  <w:style w:type="paragraph" w:customStyle="1" w:styleId="af2">
    <w:name w:val="Р_ПодРисунок"/>
    <w:basedOn w:val="af1"/>
    <w:next w:val="a4"/>
    <w:rsid w:val="00AF6092"/>
    <w:pPr>
      <w:spacing w:before="240" w:after="400"/>
    </w:pPr>
  </w:style>
  <w:style w:type="character" w:customStyle="1" w:styleId="40">
    <w:name w:val="Заголовок 4 Знак"/>
    <w:basedOn w:val="a1"/>
    <w:link w:val="4"/>
    <w:uiPriority w:val="9"/>
    <w:semiHidden/>
    <w:rsid w:val="00341BE1"/>
    <w:rPr>
      <w:i/>
      <w:iCs/>
    </w:rPr>
  </w:style>
  <w:style w:type="character" w:customStyle="1" w:styleId="af3">
    <w:name w:val="Компьютерный"/>
    <w:basedOn w:val="a1"/>
    <w:rsid w:val="000A1272"/>
    <w:rPr>
      <w:rFonts w:ascii="Courier New" w:hAnsi="Courier New" w:cs="Courier New" w:hint="default"/>
      <w:b/>
      <w:bCs w:val="0"/>
      <w:noProof/>
      <w:sz w:val="28"/>
    </w:rPr>
  </w:style>
  <w:style w:type="table" w:styleId="af4">
    <w:name w:val="Table Grid"/>
    <w:basedOn w:val="a2"/>
    <w:uiPriority w:val="39"/>
    <w:rsid w:val="00B75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3B5EC5"/>
  </w:style>
  <w:style w:type="character" w:customStyle="1" w:styleId="spellingerror">
    <w:name w:val="spellingerror"/>
    <w:basedOn w:val="a1"/>
    <w:rsid w:val="003B5EC5"/>
  </w:style>
  <w:style w:type="character" w:customStyle="1" w:styleId="eop">
    <w:name w:val="eop"/>
    <w:basedOn w:val="a1"/>
    <w:rsid w:val="003B5EC5"/>
  </w:style>
  <w:style w:type="character" w:customStyle="1" w:styleId="contextualspellingandgrammarerror">
    <w:name w:val="contextualspellingandgrammarerror"/>
    <w:basedOn w:val="a1"/>
    <w:rsid w:val="003B5EC5"/>
  </w:style>
  <w:style w:type="table" w:styleId="41">
    <w:name w:val="Plain Table 4"/>
    <w:basedOn w:val="a2"/>
    <w:uiPriority w:val="44"/>
    <w:rsid w:val="00341B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50">
    <w:name w:val="Заголовок 5 Знак"/>
    <w:basedOn w:val="a1"/>
    <w:link w:val="5"/>
    <w:uiPriority w:val="9"/>
    <w:semiHidden/>
    <w:rsid w:val="00341BE1"/>
    <w:rPr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41BE1"/>
    <w:rPr>
      <w:color w:val="1F3864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341BE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341BE1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341BE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5">
    <w:name w:val="Title"/>
    <w:basedOn w:val="a0"/>
    <w:next w:val="a0"/>
    <w:link w:val="af6"/>
    <w:uiPriority w:val="10"/>
    <w:qFormat/>
    <w:rsid w:val="00341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6">
    <w:name w:val="Заголовок Знак"/>
    <w:basedOn w:val="a1"/>
    <w:link w:val="af5"/>
    <w:uiPriority w:val="10"/>
    <w:rsid w:val="00341BE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7">
    <w:name w:val="Subtitle"/>
    <w:basedOn w:val="a0"/>
    <w:next w:val="a0"/>
    <w:link w:val="af8"/>
    <w:uiPriority w:val="11"/>
    <w:qFormat/>
    <w:rsid w:val="00341BE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8">
    <w:name w:val="Подзаголовок Знак"/>
    <w:basedOn w:val="a1"/>
    <w:link w:val="af7"/>
    <w:uiPriority w:val="11"/>
    <w:rsid w:val="00341BE1"/>
    <w:rPr>
      <w:color w:val="5A5A5A" w:themeColor="text1" w:themeTint="A5"/>
      <w:spacing w:val="15"/>
    </w:rPr>
  </w:style>
  <w:style w:type="character" w:styleId="af9">
    <w:name w:val="Strong"/>
    <w:basedOn w:val="a1"/>
    <w:uiPriority w:val="22"/>
    <w:qFormat/>
    <w:rsid w:val="00341BE1"/>
    <w:rPr>
      <w:b/>
      <w:bCs/>
      <w:color w:val="auto"/>
    </w:rPr>
  </w:style>
  <w:style w:type="character" w:styleId="afa">
    <w:name w:val="Emphasis"/>
    <w:basedOn w:val="a1"/>
    <w:uiPriority w:val="20"/>
    <w:qFormat/>
    <w:rsid w:val="00341BE1"/>
    <w:rPr>
      <w:i/>
      <w:iCs/>
      <w:color w:val="auto"/>
    </w:rPr>
  </w:style>
  <w:style w:type="paragraph" w:styleId="afb">
    <w:name w:val="No Spacing"/>
    <w:uiPriority w:val="1"/>
    <w:qFormat/>
    <w:rsid w:val="00341BE1"/>
    <w:pPr>
      <w:spacing w:after="0" w:line="240" w:lineRule="auto"/>
    </w:pPr>
  </w:style>
  <w:style w:type="paragraph" w:styleId="afc">
    <w:name w:val="List Paragraph"/>
    <w:basedOn w:val="a0"/>
    <w:uiPriority w:val="34"/>
    <w:qFormat/>
    <w:rsid w:val="00341BE1"/>
    <w:pPr>
      <w:ind w:left="720"/>
      <w:contextualSpacing/>
    </w:pPr>
  </w:style>
  <w:style w:type="paragraph" w:styleId="22">
    <w:name w:val="Quote"/>
    <w:basedOn w:val="a0"/>
    <w:next w:val="a0"/>
    <w:link w:val="23"/>
    <w:uiPriority w:val="29"/>
    <w:qFormat/>
    <w:rsid w:val="00341BE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341BE1"/>
    <w:rPr>
      <w:i/>
      <w:iCs/>
      <w:color w:val="404040" w:themeColor="text1" w:themeTint="BF"/>
    </w:rPr>
  </w:style>
  <w:style w:type="paragraph" w:styleId="afd">
    <w:name w:val="Intense Quote"/>
    <w:basedOn w:val="a0"/>
    <w:next w:val="a0"/>
    <w:link w:val="afe"/>
    <w:uiPriority w:val="30"/>
    <w:qFormat/>
    <w:rsid w:val="00341B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e">
    <w:name w:val="Выделенная цитата Знак"/>
    <w:basedOn w:val="a1"/>
    <w:link w:val="afd"/>
    <w:uiPriority w:val="30"/>
    <w:rsid w:val="00341BE1"/>
    <w:rPr>
      <w:i/>
      <w:iCs/>
      <w:color w:val="4472C4" w:themeColor="accent1"/>
    </w:rPr>
  </w:style>
  <w:style w:type="character" w:styleId="aff">
    <w:name w:val="Subtle Emphasis"/>
    <w:basedOn w:val="a1"/>
    <w:uiPriority w:val="19"/>
    <w:qFormat/>
    <w:rsid w:val="00341BE1"/>
    <w:rPr>
      <w:i/>
      <w:iCs/>
      <w:color w:val="404040" w:themeColor="text1" w:themeTint="BF"/>
    </w:rPr>
  </w:style>
  <w:style w:type="character" w:styleId="aff0">
    <w:name w:val="Intense Emphasis"/>
    <w:basedOn w:val="a1"/>
    <w:uiPriority w:val="21"/>
    <w:qFormat/>
    <w:rsid w:val="00341BE1"/>
    <w:rPr>
      <w:i/>
      <w:iCs/>
      <w:color w:val="4472C4" w:themeColor="accent1"/>
    </w:rPr>
  </w:style>
  <w:style w:type="character" w:styleId="aff1">
    <w:name w:val="Subtle Reference"/>
    <w:basedOn w:val="a1"/>
    <w:uiPriority w:val="31"/>
    <w:qFormat/>
    <w:rsid w:val="00341BE1"/>
    <w:rPr>
      <w:smallCaps/>
      <w:color w:val="404040" w:themeColor="text1" w:themeTint="BF"/>
    </w:rPr>
  </w:style>
  <w:style w:type="character" w:styleId="aff2">
    <w:name w:val="Intense Reference"/>
    <w:basedOn w:val="a1"/>
    <w:uiPriority w:val="32"/>
    <w:qFormat/>
    <w:rsid w:val="00341BE1"/>
    <w:rPr>
      <w:b/>
      <w:bCs/>
      <w:smallCaps/>
      <w:color w:val="4472C4" w:themeColor="accent1"/>
      <w:spacing w:val="5"/>
    </w:rPr>
  </w:style>
  <w:style w:type="character" w:styleId="aff3">
    <w:name w:val="Book Title"/>
    <w:basedOn w:val="a1"/>
    <w:uiPriority w:val="33"/>
    <w:qFormat/>
    <w:rsid w:val="00341BE1"/>
    <w:rPr>
      <w:b/>
      <w:bCs/>
      <w:i/>
      <w:iCs/>
      <w:spacing w:val="5"/>
    </w:rPr>
  </w:style>
  <w:style w:type="paragraph" w:styleId="aff4">
    <w:name w:val="TOC Heading"/>
    <w:basedOn w:val="1"/>
    <w:next w:val="a0"/>
    <w:uiPriority w:val="39"/>
    <w:semiHidden/>
    <w:unhideWhenUsed/>
    <w:qFormat/>
    <w:rsid w:val="00341BE1"/>
    <w:pPr>
      <w:outlineLvl w:val="9"/>
    </w:pPr>
  </w:style>
  <w:style w:type="paragraph" w:styleId="aff5">
    <w:name w:val="caption"/>
    <w:basedOn w:val="a0"/>
    <w:next w:val="a0"/>
    <w:uiPriority w:val="35"/>
    <w:unhideWhenUsed/>
    <w:qFormat/>
    <w:rsid w:val="00341B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24">
    <w:name w:val="Plain Table 2"/>
    <w:basedOn w:val="a2"/>
    <w:uiPriority w:val="42"/>
    <w:rsid w:val="006A413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">
    <w:name w:val="List Number"/>
    <w:basedOn w:val="a0"/>
    <w:rsid w:val="00555D61"/>
    <w:pPr>
      <w:numPr>
        <w:numId w:val="11"/>
      </w:numPr>
      <w:spacing w:before="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34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3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4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9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6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7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3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29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ya\Documents\&#1053;&#1072;&#1089;&#1090;&#1088;&#1072;&#1080;&#1074;&#1072;&#1077;&#1084;&#1099;&#1077;%20&#1096;&#1072;&#1073;&#1083;&#1086;&#1085;&#1099;%20Office\&#1050;&#1058;&#1073;&#1086;1-8_&#1057;&#1077;&#1088;&#1086;&#1073;&#1103;&#1085;_&#1048;&#1074;&#1072;&#1085;_&#1052;&#1082;&#1088;&#1090;&#1080;&#1095;&#1077;&#1074;&#1080;&#1095;_&#1056;&#1077;&#1092;&#1077;&#1088;&#1072;&#1090;_&#1053;&#1077;&#1081;&#1088;&#1086;&#1085;&#1085;&#1099;&#1077;-&#1057;&#1077;&#109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94C15B91C24E9215DF29FFC9BCB7" ma:contentTypeVersion="10" ma:contentTypeDescription="Создание документа." ma:contentTypeScope="" ma:versionID="04a831bce78bf3df7f785379ba647cee">
  <xsd:schema xmlns:xsd="http://www.w3.org/2001/XMLSchema" xmlns:xs="http://www.w3.org/2001/XMLSchema" xmlns:p="http://schemas.microsoft.com/office/2006/metadata/properties" xmlns:ns3="d7fc6ef2-737f-475d-9a75-794ea9ca4faf" xmlns:ns4="4bea3978-3420-4975-93f5-ffe994be3f8f" targetNamespace="http://schemas.microsoft.com/office/2006/metadata/properties" ma:root="true" ma:fieldsID="7046e885d5880fd682c3365ac43a2804" ns3:_="" ns4:_="">
    <xsd:import namespace="d7fc6ef2-737f-475d-9a75-794ea9ca4faf"/>
    <xsd:import namespace="4bea3978-3420-4975-93f5-ffe994be3f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6ef2-737f-475d-9a75-794ea9ca4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a3978-3420-4975-93f5-ffe994be3f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39D347-1431-4491-9EF0-882E8789AA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D5537B-73B1-4A0F-972F-00E2A3EC7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c6ef2-737f-475d-9a75-794ea9ca4faf"/>
    <ds:schemaRef ds:uri="4bea3978-3420-4975-93f5-ffe994be3f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57121C-C30C-4B99-8EB8-2A8DC361BB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2A7DCA-8B06-456F-9B33-755949A9C4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КТбо1-8_Серобян_Иван_Мкртичевич_Реферат_Нейронные-Сети.dotx</Template>
  <TotalTime>0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Беликова Юлия Александровна</dc:creator>
  <cp:keywords/>
  <dc:description/>
  <cp:lastModifiedBy>Домбрина Марина Игоревна</cp:lastModifiedBy>
  <cp:revision>2</cp:revision>
  <dcterms:created xsi:type="dcterms:W3CDTF">2021-11-09T10:21:00Z</dcterms:created>
  <dcterms:modified xsi:type="dcterms:W3CDTF">2021-11-09T10:21:00Z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0x0101005BFB94C15B91C24E9215DF29FFC9BCB7</vt:lpwstr>
  </property>
</Properties>
</file>